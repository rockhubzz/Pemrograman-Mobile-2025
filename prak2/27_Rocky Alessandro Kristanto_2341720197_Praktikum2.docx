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C9B35" w14:textId="36707814" w:rsidR="007976F5" w:rsidRDefault="00797B68" w:rsidP="00797B68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Pemrograman</w:t>
      </w:r>
      <w:proofErr w:type="spellEnd"/>
      <w:r>
        <w:rPr>
          <w:b/>
          <w:bCs/>
          <w:sz w:val="36"/>
          <w:szCs w:val="36"/>
        </w:rPr>
        <w:t xml:space="preserve"> Mobile</w:t>
      </w:r>
    </w:p>
    <w:p w14:paraId="15FDCC5E" w14:textId="2CC779E6" w:rsidR="00797B68" w:rsidRPr="00834CC2" w:rsidRDefault="00797B68" w:rsidP="00797B68">
      <w:pPr>
        <w:jc w:val="center"/>
        <w:rPr>
          <w:b/>
          <w:bCs/>
          <w:sz w:val="36"/>
          <w:szCs w:val="36"/>
          <w:lang w:val="id-ID"/>
        </w:rPr>
      </w:pPr>
      <w:r w:rsidRPr="00797B68">
        <w:rPr>
          <w:b/>
          <w:bCs/>
          <w:sz w:val="36"/>
          <w:szCs w:val="36"/>
          <w:lang w:val="id-ID"/>
        </w:rPr>
        <w:t>Pengantar Bahasa Pemrograman Dart - Bagian 2</w:t>
      </w:r>
    </w:p>
    <w:p w14:paraId="23FB2256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4610E29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4A6941B1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250EAC" wp14:editId="46B0B114">
            <wp:extent cx="2590800" cy="2585346"/>
            <wp:effectExtent l="0" t="0" r="0" b="5715"/>
            <wp:docPr id="1" name="Picture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41" cy="25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F473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6FF3AEC0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283E6D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493AF5D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5F6BE3A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15ECB7F3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3559A8F0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4BB2D9DA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75C51C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1BBAAB2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634562F7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7F28F78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F76E47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F272BB3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Rocky Alessandro Kristanto</w:t>
      </w:r>
    </w:p>
    <w:p w14:paraId="1CC4720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TI-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D / 2341720197</w:t>
      </w:r>
    </w:p>
    <w:p w14:paraId="3756737F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0A998E88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D-IV Teknik </w:t>
      </w:r>
      <w:proofErr w:type="spellStart"/>
      <w:r>
        <w:rPr>
          <w:b/>
          <w:bCs/>
          <w:sz w:val="36"/>
          <w:szCs w:val="36"/>
        </w:rPr>
        <w:t>Informatika</w:t>
      </w:r>
      <w:proofErr w:type="spellEnd"/>
    </w:p>
    <w:p w14:paraId="3FFD9E2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Jurusan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Teknologi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</w:p>
    <w:p w14:paraId="7FA8C7C1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Politeknik</w:t>
      </w:r>
      <w:proofErr w:type="spellEnd"/>
      <w:r>
        <w:rPr>
          <w:b/>
          <w:bCs/>
          <w:sz w:val="36"/>
          <w:szCs w:val="36"/>
        </w:rPr>
        <w:t xml:space="preserve"> Negeri Malang</w:t>
      </w:r>
    </w:p>
    <w:p w14:paraId="090440E9" w14:textId="77777777" w:rsidR="00834CC2" w:rsidRDefault="00834CC2" w:rsidP="007976F5"/>
    <w:p w14:paraId="033ADF9F" w14:textId="1AA27B6E" w:rsidR="007976F5" w:rsidRPr="007976F5" w:rsidRDefault="00797B68" w:rsidP="007976F5">
      <w:pPr>
        <w:pStyle w:val="Heading1"/>
      </w:pPr>
      <w:r w:rsidRPr="00797B68">
        <w:lastRenderedPageBreak/>
        <w:t>Praktikum 1: Menerapkan Control Flows ("if/else")</w:t>
      </w:r>
    </w:p>
    <w:p w14:paraId="04A19A5A" w14:textId="77777777" w:rsidR="007976F5" w:rsidRDefault="007976F5" w:rsidP="007976F5"/>
    <w:p w14:paraId="46AB1C07" w14:textId="77777777" w:rsidR="007976F5" w:rsidRPr="007976F5" w:rsidRDefault="007976F5" w:rsidP="007976F5">
      <w:pPr>
        <w:pStyle w:val="Heading2"/>
      </w:pPr>
      <w:r w:rsidRPr="007976F5">
        <w:t>Langkah 1</w:t>
      </w:r>
    </w:p>
    <w:p w14:paraId="2D5F2542" w14:textId="2B7C074C" w:rsidR="00A955D8" w:rsidRDefault="00797B68">
      <w:proofErr w:type="spellStart"/>
      <w:r w:rsidRPr="00797B68">
        <w:t>Ketik</w:t>
      </w:r>
      <w:proofErr w:type="spellEnd"/>
      <w:r w:rsidRPr="00797B68">
        <w:t xml:space="preserve"> </w:t>
      </w:r>
      <w:proofErr w:type="spellStart"/>
      <w:r w:rsidRPr="00797B68">
        <w:t>atau</w:t>
      </w:r>
      <w:proofErr w:type="spellEnd"/>
      <w:r w:rsidRPr="00797B68">
        <w:t xml:space="preserve"> </w:t>
      </w:r>
      <w:proofErr w:type="spellStart"/>
      <w:r w:rsidRPr="00797B68">
        <w:t>salin</w:t>
      </w:r>
      <w:proofErr w:type="spellEnd"/>
      <w:r w:rsidRPr="00797B68">
        <w:t xml:space="preserve"> </w:t>
      </w:r>
      <w:proofErr w:type="spellStart"/>
      <w:r w:rsidRPr="00797B68">
        <w:t>kode</w:t>
      </w:r>
      <w:proofErr w:type="spellEnd"/>
      <w:r w:rsidRPr="00797B68">
        <w:t xml:space="preserve"> program </w:t>
      </w:r>
      <w:proofErr w:type="spellStart"/>
      <w:r w:rsidRPr="00797B68">
        <w:t>berikut</w:t>
      </w:r>
      <w:proofErr w:type="spellEnd"/>
      <w:r w:rsidRPr="00797B68">
        <w:t xml:space="preserve"> ke </w:t>
      </w:r>
      <w:proofErr w:type="spellStart"/>
      <w:r w:rsidRPr="00797B68">
        <w:t>dalam</w:t>
      </w:r>
      <w:proofErr w:type="spellEnd"/>
      <w:r w:rsidRPr="00797B68">
        <w:t xml:space="preserve"> </w:t>
      </w:r>
      <w:proofErr w:type="spellStart"/>
      <w:r w:rsidRPr="00797B68">
        <w:t>fungsi</w:t>
      </w:r>
      <w:proofErr w:type="spellEnd"/>
      <w:r w:rsidRPr="00797B68">
        <w:t> main().</w:t>
      </w:r>
    </w:p>
    <w:p w14:paraId="70DED4A5" w14:textId="448EBF03" w:rsidR="00797B68" w:rsidRDefault="00797B68">
      <w:r w:rsidRPr="00797B68">
        <w:drawing>
          <wp:inline distT="0" distB="0" distL="0" distR="0" wp14:anchorId="3342B95F" wp14:editId="6F6498F0">
            <wp:extent cx="5731510" cy="1901190"/>
            <wp:effectExtent l="0" t="0" r="2540" b="3810"/>
            <wp:docPr id="17275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1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9552" w14:textId="77777777" w:rsidR="00797B68" w:rsidRDefault="00797B68"/>
    <w:p w14:paraId="5AF42BFD" w14:textId="782C8557" w:rsidR="00797B68" w:rsidRDefault="00797B68" w:rsidP="00797B68">
      <w:pPr>
        <w:pStyle w:val="Heading2"/>
      </w:pPr>
      <w:r>
        <w:t>Langkah 2</w:t>
      </w:r>
    </w:p>
    <w:p w14:paraId="42FD4177" w14:textId="43D8EDB3" w:rsidR="00797B68" w:rsidRDefault="00797B68" w:rsidP="00797B68">
      <w:proofErr w:type="spellStart"/>
      <w:r w:rsidRPr="00797B68">
        <w:t>Silakan</w:t>
      </w:r>
      <w:proofErr w:type="spellEnd"/>
      <w:r w:rsidRPr="00797B68">
        <w:t xml:space="preserve"> coba </w:t>
      </w:r>
      <w:proofErr w:type="spellStart"/>
      <w:r w:rsidRPr="00797B68">
        <w:t>eksekusi</w:t>
      </w:r>
      <w:proofErr w:type="spellEnd"/>
      <w:r w:rsidRPr="00797B68">
        <w:t xml:space="preserve"> (Run) </w:t>
      </w:r>
      <w:proofErr w:type="spellStart"/>
      <w:r w:rsidRPr="00797B68">
        <w:t>kode</w:t>
      </w:r>
      <w:proofErr w:type="spellEnd"/>
      <w:r w:rsidRPr="00797B68">
        <w:t xml:space="preserve"> pada </w:t>
      </w:r>
      <w:proofErr w:type="spellStart"/>
      <w:r w:rsidRPr="00797B68">
        <w:t>langkah</w:t>
      </w:r>
      <w:proofErr w:type="spellEnd"/>
      <w:r w:rsidRPr="00797B68">
        <w:t xml:space="preserve"> 1 </w:t>
      </w:r>
      <w:proofErr w:type="spellStart"/>
      <w:r w:rsidRPr="00797B68">
        <w:t>tersebut</w:t>
      </w:r>
      <w:proofErr w:type="spellEnd"/>
      <w:r w:rsidRPr="00797B68">
        <w:t xml:space="preserve">. Apa yang </w:t>
      </w:r>
      <w:proofErr w:type="spellStart"/>
      <w:r w:rsidRPr="00797B68">
        <w:t>terjadi</w:t>
      </w:r>
      <w:proofErr w:type="spellEnd"/>
      <w:r w:rsidRPr="00797B68">
        <w:t xml:space="preserve">? </w:t>
      </w:r>
      <w:proofErr w:type="spellStart"/>
      <w:r w:rsidRPr="00797B68">
        <w:t>Jelaskan</w:t>
      </w:r>
      <w:proofErr w:type="spellEnd"/>
      <w:r w:rsidRPr="00797B68">
        <w:t>!</w:t>
      </w:r>
    </w:p>
    <w:p w14:paraId="1FBF8495" w14:textId="0772F123" w:rsidR="00797B68" w:rsidRDefault="00797B68" w:rsidP="00797B68">
      <w:r w:rsidRPr="00797B68">
        <w:drawing>
          <wp:inline distT="0" distB="0" distL="0" distR="0" wp14:anchorId="5F998B07" wp14:editId="2B49FC96">
            <wp:extent cx="5731510" cy="1125855"/>
            <wp:effectExtent l="0" t="0" r="2540" b="0"/>
            <wp:docPr id="14571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3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546" w14:textId="77777777" w:rsidR="00797B68" w:rsidRDefault="00797B68" w:rsidP="00797B68"/>
    <w:p w14:paraId="6619BAB7" w14:textId="48B0B5F1" w:rsidR="00797B68" w:rsidRDefault="00797B68" w:rsidP="00797B68">
      <w:pPr>
        <w:pStyle w:val="Heading2"/>
      </w:pPr>
      <w:r>
        <w:t>Langkah 3</w:t>
      </w:r>
    </w:p>
    <w:p w14:paraId="56362BBF" w14:textId="409287AF" w:rsidR="00797B68" w:rsidRDefault="00797B68" w:rsidP="00797B68">
      <w:proofErr w:type="spellStart"/>
      <w:r w:rsidRPr="00797B68">
        <w:t>Tambahkan</w:t>
      </w:r>
      <w:proofErr w:type="spellEnd"/>
      <w:r w:rsidRPr="00797B68">
        <w:t xml:space="preserve"> </w:t>
      </w:r>
      <w:proofErr w:type="spellStart"/>
      <w:r w:rsidRPr="00797B68">
        <w:t>kode</w:t>
      </w:r>
      <w:proofErr w:type="spellEnd"/>
      <w:r w:rsidRPr="00797B68">
        <w:t xml:space="preserve"> program </w:t>
      </w:r>
      <w:proofErr w:type="spellStart"/>
      <w:r w:rsidRPr="00797B68">
        <w:t>berikut</w:t>
      </w:r>
      <w:proofErr w:type="spellEnd"/>
      <w:r w:rsidRPr="00797B68">
        <w:t xml:space="preserve">, </w:t>
      </w:r>
      <w:proofErr w:type="spellStart"/>
      <w:r w:rsidRPr="00797B68">
        <w:t>lalu</w:t>
      </w:r>
      <w:proofErr w:type="spellEnd"/>
      <w:r w:rsidRPr="00797B68">
        <w:t xml:space="preserve"> coba </w:t>
      </w:r>
      <w:proofErr w:type="spellStart"/>
      <w:r w:rsidRPr="00797B68">
        <w:t>eksekusi</w:t>
      </w:r>
      <w:proofErr w:type="spellEnd"/>
      <w:r w:rsidRPr="00797B68">
        <w:t xml:space="preserve"> (Run) </w:t>
      </w:r>
      <w:proofErr w:type="spellStart"/>
      <w:r w:rsidRPr="00797B68">
        <w:t>kode</w:t>
      </w:r>
      <w:proofErr w:type="spellEnd"/>
      <w:r w:rsidRPr="00797B68">
        <w:t xml:space="preserve"> Anda.</w:t>
      </w:r>
    </w:p>
    <w:p w14:paraId="2A6B0D33" w14:textId="06BC5CEC" w:rsidR="00797B68" w:rsidRDefault="00797B68" w:rsidP="00797B68">
      <w:r w:rsidRPr="00797B68">
        <w:drawing>
          <wp:inline distT="0" distB="0" distL="0" distR="0" wp14:anchorId="0345768C" wp14:editId="70133A6D">
            <wp:extent cx="5731510" cy="1386840"/>
            <wp:effectExtent l="0" t="0" r="2540" b="3810"/>
            <wp:docPr id="13015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2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11E" w14:textId="51E1D5FC" w:rsidR="00797B68" w:rsidRDefault="00797B68" w:rsidP="00797B68">
      <w:r w:rsidRPr="00797B68">
        <w:t xml:space="preserve">Apa yang </w:t>
      </w:r>
      <w:proofErr w:type="spellStart"/>
      <w:r w:rsidRPr="00797B68">
        <w:t>terjadi</w:t>
      </w:r>
      <w:proofErr w:type="spellEnd"/>
      <w:r w:rsidRPr="00797B68">
        <w:t xml:space="preserve"> ? Jika </w:t>
      </w:r>
      <w:proofErr w:type="spellStart"/>
      <w:r w:rsidRPr="00797B68">
        <w:t>terjadi</w:t>
      </w:r>
      <w:proofErr w:type="spellEnd"/>
      <w:r w:rsidRPr="00797B68">
        <w:t xml:space="preserve"> error, </w:t>
      </w:r>
      <w:proofErr w:type="spellStart"/>
      <w:r w:rsidRPr="00797B68">
        <w:t>silakan</w:t>
      </w:r>
      <w:proofErr w:type="spellEnd"/>
      <w:r w:rsidRPr="00797B68">
        <w:t xml:space="preserve"> </w:t>
      </w:r>
      <w:proofErr w:type="spellStart"/>
      <w:r w:rsidRPr="00797B68">
        <w:t>perbaiki</w:t>
      </w:r>
      <w:proofErr w:type="spellEnd"/>
      <w:r w:rsidRPr="00797B68">
        <w:t xml:space="preserve"> </w:t>
      </w:r>
      <w:proofErr w:type="spellStart"/>
      <w:r w:rsidRPr="00797B68">
        <w:t>namun</w:t>
      </w:r>
      <w:proofErr w:type="spellEnd"/>
      <w:r w:rsidRPr="00797B68">
        <w:t xml:space="preserve"> </w:t>
      </w:r>
      <w:proofErr w:type="spellStart"/>
      <w:r w:rsidRPr="00797B68">
        <w:t>tetap</w:t>
      </w:r>
      <w:proofErr w:type="spellEnd"/>
      <w:r w:rsidRPr="00797B68">
        <w:t xml:space="preserve"> </w:t>
      </w:r>
      <w:proofErr w:type="spellStart"/>
      <w:r w:rsidRPr="00797B68">
        <w:t>menggunakan</w:t>
      </w:r>
      <w:proofErr w:type="spellEnd"/>
      <w:r w:rsidRPr="00797B68">
        <w:t xml:space="preserve"> if/else.</w:t>
      </w:r>
    </w:p>
    <w:p w14:paraId="28D27BB8" w14:textId="523E4755" w:rsidR="00797B68" w:rsidRDefault="00797B68" w:rsidP="00797B68">
      <w:r w:rsidRPr="00797B68">
        <w:drawing>
          <wp:inline distT="0" distB="0" distL="0" distR="0" wp14:anchorId="3A436DB5" wp14:editId="2C7A5D61">
            <wp:extent cx="5731510" cy="584835"/>
            <wp:effectExtent l="0" t="0" r="2540" b="5715"/>
            <wp:docPr id="21195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30C4" w14:textId="111E3236" w:rsidR="00797B68" w:rsidRDefault="00797B68" w:rsidP="00797B68"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14:paraId="129E7D0A" w14:textId="097C2112" w:rsidR="00797B68" w:rsidRDefault="00797B68" w:rsidP="00797B68">
      <w:r w:rsidRPr="00797B68">
        <w:drawing>
          <wp:inline distT="0" distB="0" distL="0" distR="0" wp14:anchorId="7A0D5A8B" wp14:editId="5FD3353A">
            <wp:extent cx="4573481" cy="1386840"/>
            <wp:effectExtent l="0" t="0" r="0" b="3810"/>
            <wp:docPr id="1995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788" cy="13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604" w14:textId="77777777" w:rsidR="00797B68" w:rsidRDefault="00797B68" w:rsidP="00797B68"/>
    <w:p w14:paraId="5C74244C" w14:textId="5C3F10B6" w:rsidR="00797B68" w:rsidRDefault="00797B68" w:rsidP="00797B68">
      <w:r>
        <w:lastRenderedPageBreak/>
        <w:t>Output:</w:t>
      </w:r>
    </w:p>
    <w:p w14:paraId="59AF7BCE" w14:textId="565FB1FC" w:rsidR="00797B68" w:rsidRDefault="00797B68" w:rsidP="00797B68">
      <w:r w:rsidRPr="00797B68">
        <w:drawing>
          <wp:inline distT="0" distB="0" distL="0" distR="0" wp14:anchorId="303C05D0" wp14:editId="6F9305DE">
            <wp:extent cx="5731510" cy="1081405"/>
            <wp:effectExtent l="0" t="0" r="2540" b="4445"/>
            <wp:docPr id="6869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BF5" w14:textId="77777777" w:rsidR="00797B68" w:rsidRDefault="00797B68" w:rsidP="00797B68"/>
    <w:p w14:paraId="4C80E0AA" w14:textId="7041A5C0" w:rsidR="00797B68" w:rsidRDefault="00797B68" w:rsidP="00797B68">
      <w:pPr>
        <w:pStyle w:val="Heading1"/>
      </w:pPr>
      <w:r w:rsidRPr="00797B68">
        <w:t>Praktikum 2: Menerapkan Perulangan "while" dan "do-while"</w:t>
      </w:r>
    </w:p>
    <w:p w14:paraId="4AC264D8" w14:textId="77777777" w:rsidR="00797B68" w:rsidRPr="00797B68" w:rsidRDefault="00797B68" w:rsidP="00797B68">
      <w:pPr>
        <w:rPr>
          <w:lang w:val="id-ID"/>
        </w:rPr>
      </w:pPr>
    </w:p>
    <w:p w14:paraId="7CBCC0E9" w14:textId="421C828B" w:rsidR="00797B68" w:rsidRDefault="00797B68" w:rsidP="00797B68">
      <w:pPr>
        <w:pStyle w:val="Heading2"/>
      </w:pPr>
      <w:r>
        <w:t>Langkah 1:</w:t>
      </w:r>
    </w:p>
    <w:p w14:paraId="65839F92" w14:textId="5EAB00C9" w:rsidR="00797B68" w:rsidRDefault="00797B68" w:rsidP="00797B68">
      <w:proofErr w:type="spellStart"/>
      <w:r w:rsidRPr="00797B68">
        <w:t>Ketik</w:t>
      </w:r>
      <w:proofErr w:type="spellEnd"/>
      <w:r w:rsidRPr="00797B68">
        <w:t xml:space="preserve"> </w:t>
      </w:r>
      <w:proofErr w:type="spellStart"/>
      <w:r w:rsidRPr="00797B68">
        <w:t>atau</w:t>
      </w:r>
      <w:proofErr w:type="spellEnd"/>
      <w:r w:rsidRPr="00797B68">
        <w:t xml:space="preserve"> </w:t>
      </w:r>
      <w:proofErr w:type="spellStart"/>
      <w:r w:rsidRPr="00797B68">
        <w:t>salin</w:t>
      </w:r>
      <w:proofErr w:type="spellEnd"/>
      <w:r w:rsidRPr="00797B68">
        <w:t xml:space="preserve"> </w:t>
      </w:r>
      <w:proofErr w:type="spellStart"/>
      <w:r w:rsidRPr="00797B68">
        <w:t>kode</w:t>
      </w:r>
      <w:proofErr w:type="spellEnd"/>
      <w:r w:rsidRPr="00797B68">
        <w:t xml:space="preserve"> program </w:t>
      </w:r>
      <w:proofErr w:type="spellStart"/>
      <w:r w:rsidRPr="00797B68">
        <w:t>berikut</w:t>
      </w:r>
      <w:proofErr w:type="spellEnd"/>
      <w:r w:rsidRPr="00797B68">
        <w:t xml:space="preserve"> ke </w:t>
      </w:r>
      <w:proofErr w:type="spellStart"/>
      <w:r w:rsidRPr="00797B68">
        <w:t>dalam</w:t>
      </w:r>
      <w:proofErr w:type="spellEnd"/>
      <w:r w:rsidRPr="00797B68">
        <w:t xml:space="preserve"> </w:t>
      </w:r>
      <w:proofErr w:type="spellStart"/>
      <w:r w:rsidRPr="00797B68">
        <w:t>fungsi</w:t>
      </w:r>
      <w:proofErr w:type="spellEnd"/>
      <w:r w:rsidRPr="00797B68">
        <w:t> main().</w:t>
      </w:r>
    </w:p>
    <w:p w14:paraId="0697EA5B" w14:textId="1BDEFBF3" w:rsidR="00797B68" w:rsidRDefault="00797B68" w:rsidP="00797B68">
      <w:r w:rsidRPr="00797B68">
        <w:drawing>
          <wp:inline distT="0" distB="0" distL="0" distR="0" wp14:anchorId="54746D0C" wp14:editId="33348884">
            <wp:extent cx="4061459" cy="1087377"/>
            <wp:effectExtent l="0" t="0" r="0" b="0"/>
            <wp:docPr id="77533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32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95" cy="10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FC6" w14:textId="77777777" w:rsidR="00797B68" w:rsidRDefault="00797B68" w:rsidP="00797B68"/>
    <w:p w14:paraId="054DA213" w14:textId="5E6F23B8" w:rsidR="00797B68" w:rsidRDefault="00797B68" w:rsidP="00797B68">
      <w:pPr>
        <w:pStyle w:val="Heading2"/>
      </w:pPr>
      <w:r>
        <w:t>Langkah 2:</w:t>
      </w:r>
    </w:p>
    <w:p w14:paraId="4798E684" w14:textId="26C90AA6" w:rsidR="00797B68" w:rsidRDefault="00797B68" w:rsidP="00797B68">
      <w:proofErr w:type="spellStart"/>
      <w:r w:rsidRPr="00797B68">
        <w:t>Silakan</w:t>
      </w:r>
      <w:proofErr w:type="spellEnd"/>
      <w:r w:rsidRPr="00797B68">
        <w:t xml:space="preserve"> coba </w:t>
      </w:r>
      <w:proofErr w:type="spellStart"/>
      <w:r w:rsidRPr="00797B68">
        <w:t>eksekusi</w:t>
      </w:r>
      <w:proofErr w:type="spellEnd"/>
      <w:r w:rsidRPr="00797B68">
        <w:t xml:space="preserve"> (Run) </w:t>
      </w:r>
      <w:proofErr w:type="spellStart"/>
      <w:r w:rsidRPr="00797B68">
        <w:t>kode</w:t>
      </w:r>
      <w:proofErr w:type="spellEnd"/>
      <w:r w:rsidRPr="00797B68">
        <w:t xml:space="preserve"> pada </w:t>
      </w:r>
      <w:proofErr w:type="spellStart"/>
      <w:r w:rsidRPr="00797B68">
        <w:t>langkah</w:t>
      </w:r>
      <w:proofErr w:type="spellEnd"/>
      <w:r w:rsidRPr="00797B68">
        <w:t xml:space="preserve"> 1 </w:t>
      </w:r>
      <w:proofErr w:type="spellStart"/>
      <w:r w:rsidRPr="00797B68">
        <w:t>tersebut</w:t>
      </w:r>
      <w:proofErr w:type="spellEnd"/>
      <w:r w:rsidRPr="00797B68">
        <w:t xml:space="preserve">. Apa yang </w:t>
      </w:r>
      <w:proofErr w:type="spellStart"/>
      <w:r w:rsidRPr="00797B68">
        <w:t>terjadi</w:t>
      </w:r>
      <w:proofErr w:type="spellEnd"/>
      <w:r w:rsidRPr="00797B68">
        <w:t xml:space="preserve">? </w:t>
      </w:r>
      <w:proofErr w:type="spellStart"/>
      <w:r w:rsidRPr="00797B68">
        <w:t>Jelaskan</w:t>
      </w:r>
      <w:proofErr w:type="spellEnd"/>
      <w:r w:rsidRPr="00797B68">
        <w:t xml:space="preserve">! Lalu </w:t>
      </w:r>
      <w:proofErr w:type="spellStart"/>
      <w:r w:rsidRPr="00797B68">
        <w:t>perbaiki</w:t>
      </w:r>
      <w:proofErr w:type="spellEnd"/>
      <w:r w:rsidRPr="00797B68">
        <w:t xml:space="preserve"> </w:t>
      </w:r>
      <w:proofErr w:type="spellStart"/>
      <w:r w:rsidRPr="00797B68">
        <w:t>jika</w:t>
      </w:r>
      <w:proofErr w:type="spellEnd"/>
      <w:r w:rsidRPr="00797B68">
        <w:t xml:space="preserve"> </w:t>
      </w:r>
      <w:proofErr w:type="spellStart"/>
      <w:r w:rsidRPr="00797B68">
        <w:t>terjadi</w:t>
      </w:r>
      <w:proofErr w:type="spellEnd"/>
      <w:r w:rsidRPr="00797B68">
        <w:t xml:space="preserve"> error.</w:t>
      </w:r>
    </w:p>
    <w:p w14:paraId="7CE376A3" w14:textId="5EAAB2A6" w:rsidR="00797B68" w:rsidRDefault="00797B68" w:rsidP="00797B68">
      <w:r>
        <w:rPr>
          <w:noProof/>
          <w14:ligatures w14:val="standardContextual"/>
        </w:rPr>
        <w:drawing>
          <wp:inline distT="0" distB="0" distL="0" distR="0" wp14:anchorId="5594864F" wp14:editId="368C4FE7">
            <wp:extent cx="4718050" cy="1317249"/>
            <wp:effectExtent l="0" t="0" r="6350" b="0"/>
            <wp:docPr id="142834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46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453" cy="13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A40" w14:textId="390973E1" w:rsidR="00797B68" w:rsidRDefault="00797B68" w:rsidP="00797B68"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14:paraId="7095FD96" w14:textId="2D76E4A7" w:rsidR="00797B68" w:rsidRDefault="00797B68" w:rsidP="00797B68">
      <w:r w:rsidRPr="00797B68">
        <w:drawing>
          <wp:inline distT="0" distB="0" distL="0" distR="0" wp14:anchorId="452E939D" wp14:editId="4127CD6E">
            <wp:extent cx="5731510" cy="1487170"/>
            <wp:effectExtent l="0" t="0" r="2540" b="0"/>
            <wp:docPr id="84244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44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90D4" w14:textId="0BC56953" w:rsidR="00797B68" w:rsidRDefault="00797B68" w:rsidP="00797B68">
      <w:r>
        <w:t>Output:</w:t>
      </w:r>
    </w:p>
    <w:p w14:paraId="02BDB180" w14:textId="3FDEA55A" w:rsidR="00797B68" w:rsidRDefault="00797B68" w:rsidP="00797B68">
      <w:r>
        <w:rPr>
          <w:noProof/>
          <w14:ligatures w14:val="standardContextual"/>
        </w:rPr>
        <w:drawing>
          <wp:inline distT="0" distB="0" distL="0" distR="0" wp14:anchorId="5B7A3134" wp14:editId="72ECDEED">
            <wp:extent cx="5731510" cy="1424940"/>
            <wp:effectExtent l="0" t="0" r="2540" b="3810"/>
            <wp:docPr id="72801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4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533" w14:textId="77777777" w:rsidR="00797B68" w:rsidRDefault="00797B68" w:rsidP="00797B68"/>
    <w:p w14:paraId="41DCC801" w14:textId="4B6F9D52" w:rsidR="00797B68" w:rsidRDefault="00797B68" w:rsidP="00797B68">
      <w:pPr>
        <w:pStyle w:val="Heading2"/>
      </w:pPr>
      <w:r>
        <w:lastRenderedPageBreak/>
        <w:t>Langkah 3</w:t>
      </w:r>
    </w:p>
    <w:p w14:paraId="72DBAFF8" w14:textId="3EC49F8C" w:rsidR="00797B68" w:rsidRDefault="00797B68" w:rsidP="00797B68">
      <w:proofErr w:type="spellStart"/>
      <w:r w:rsidRPr="00797B68">
        <w:t>Tambahkan</w:t>
      </w:r>
      <w:proofErr w:type="spellEnd"/>
      <w:r w:rsidRPr="00797B68">
        <w:t xml:space="preserve"> </w:t>
      </w:r>
      <w:proofErr w:type="spellStart"/>
      <w:r w:rsidRPr="00797B68">
        <w:t>kode</w:t>
      </w:r>
      <w:proofErr w:type="spellEnd"/>
      <w:r w:rsidRPr="00797B68">
        <w:t xml:space="preserve"> program </w:t>
      </w:r>
      <w:proofErr w:type="spellStart"/>
      <w:r w:rsidRPr="00797B68">
        <w:t>berikut</w:t>
      </w:r>
      <w:proofErr w:type="spellEnd"/>
      <w:r w:rsidRPr="00797B68">
        <w:t xml:space="preserve">, </w:t>
      </w:r>
      <w:proofErr w:type="spellStart"/>
      <w:r w:rsidRPr="00797B68">
        <w:t>lalu</w:t>
      </w:r>
      <w:proofErr w:type="spellEnd"/>
      <w:r w:rsidRPr="00797B68">
        <w:t xml:space="preserve"> coba </w:t>
      </w:r>
      <w:proofErr w:type="spellStart"/>
      <w:r w:rsidRPr="00797B68">
        <w:t>eksekusi</w:t>
      </w:r>
      <w:proofErr w:type="spellEnd"/>
      <w:r w:rsidRPr="00797B68">
        <w:t xml:space="preserve"> (Run) </w:t>
      </w:r>
      <w:proofErr w:type="spellStart"/>
      <w:r w:rsidRPr="00797B68">
        <w:t>kode</w:t>
      </w:r>
      <w:proofErr w:type="spellEnd"/>
      <w:r w:rsidRPr="00797B68">
        <w:t xml:space="preserve"> Anda.</w:t>
      </w:r>
    </w:p>
    <w:p w14:paraId="5D55B233" w14:textId="146F0B50" w:rsidR="00797B68" w:rsidRDefault="00797B68" w:rsidP="00797B68">
      <w:r w:rsidRPr="00797B68">
        <w:drawing>
          <wp:inline distT="0" distB="0" distL="0" distR="0" wp14:anchorId="0311ACC5" wp14:editId="531A20A8">
            <wp:extent cx="5731510" cy="1289685"/>
            <wp:effectExtent l="0" t="0" r="2540" b="5715"/>
            <wp:docPr id="7567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38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1DB" w14:textId="77777777" w:rsidR="00797B68" w:rsidRDefault="00797B68" w:rsidP="00797B68"/>
    <w:p w14:paraId="0586DCE4" w14:textId="101F7AB0" w:rsidR="00797B68" w:rsidRDefault="00797B68" w:rsidP="00797B68">
      <w:r>
        <w:t>Output:</w:t>
      </w:r>
    </w:p>
    <w:p w14:paraId="3087A994" w14:textId="714ADA37" w:rsidR="00797B68" w:rsidRDefault="00797B68" w:rsidP="00797B68">
      <w:r>
        <w:rPr>
          <w:noProof/>
          <w14:ligatures w14:val="standardContextual"/>
        </w:rPr>
        <w:drawing>
          <wp:inline distT="0" distB="0" distL="0" distR="0" wp14:anchorId="5FA26099" wp14:editId="7CFBD125">
            <wp:extent cx="5731510" cy="1254760"/>
            <wp:effectExtent l="0" t="0" r="2540" b="2540"/>
            <wp:docPr id="8867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9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6FF" w14:textId="77777777" w:rsidR="00797B68" w:rsidRDefault="00797B68" w:rsidP="00797B68"/>
    <w:p w14:paraId="34677D89" w14:textId="0CE89E1A" w:rsidR="00797B68" w:rsidRDefault="00797B68" w:rsidP="00797B68"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14:paraId="26FD81D3" w14:textId="77F17D0A" w:rsidR="00797B68" w:rsidRDefault="00797B68" w:rsidP="00797B68">
      <w:r w:rsidRPr="00797B68">
        <w:drawing>
          <wp:inline distT="0" distB="0" distL="0" distR="0" wp14:anchorId="0656F102" wp14:editId="79CD27EC">
            <wp:extent cx="5731510" cy="1417955"/>
            <wp:effectExtent l="0" t="0" r="2540" b="0"/>
            <wp:docPr id="158888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85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1BA" w14:textId="77777777" w:rsidR="00797B68" w:rsidRDefault="00797B68" w:rsidP="00797B68"/>
    <w:p w14:paraId="49A1F8C5" w14:textId="685087B2" w:rsidR="00797B68" w:rsidRDefault="00797B68" w:rsidP="00797B68">
      <w:r>
        <w:t>Output:</w:t>
      </w:r>
    </w:p>
    <w:p w14:paraId="6B7B4591" w14:textId="5F9DCEAF" w:rsidR="00797B68" w:rsidRDefault="00413B08" w:rsidP="00797B68">
      <w:r w:rsidRPr="00413B08">
        <w:drawing>
          <wp:inline distT="0" distB="0" distL="0" distR="0" wp14:anchorId="440EF062" wp14:editId="2FC63270">
            <wp:extent cx="5731510" cy="1635760"/>
            <wp:effectExtent l="0" t="0" r="2540" b="2540"/>
            <wp:docPr id="167156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60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6ADA" w14:textId="77777777" w:rsidR="0098633B" w:rsidRDefault="0098633B" w:rsidP="00797B68"/>
    <w:p w14:paraId="79AEA6CD" w14:textId="77777777" w:rsidR="0098633B" w:rsidRDefault="0098633B" w:rsidP="00797B68"/>
    <w:p w14:paraId="4A6EBEF5" w14:textId="77777777" w:rsidR="0098633B" w:rsidRDefault="0098633B" w:rsidP="00797B68"/>
    <w:p w14:paraId="4F377214" w14:textId="77777777" w:rsidR="0098633B" w:rsidRDefault="0098633B" w:rsidP="00797B68"/>
    <w:p w14:paraId="77E0E9D1" w14:textId="77777777" w:rsidR="0098633B" w:rsidRDefault="0098633B" w:rsidP="00797B68"/>
    <w:p w14:paraId="0F4CF1AD" w14:textId="77777777" w:rsidR="0098633B" w:rsidRDefault="0098633B" w:rsidP="00797B68"/>
    <w:p w14:paraId="52F2C970" w14:textId="77777777" w:rsidR="0098633B" w:rsidRDefault="0098633B" w:rsidP="00797B68"/>
    <w:p w14:paraId="31B08F4F" w14:textId="77777777" w:rsidR="0098633B" w:rsidRDefault="0098633B" w:rsidP="00797B68"/>
    <w:p w14:paraId="2B75566B" w14:textId="77777777" w:rsidR="0098633B" w:rsidRDefault="0098633B" w:rsidP="00797B68"/>
    <w:p w14:paraId="0F497C7C" w14:textId="77777777" w:rsidR="0098633B" w:rsidRDefault="0098633B" w:rsidP="00797B68"/>
    <w:p w14:paraId="103B88DA" w14:textId="77777777" w:rsidR="0098633B" w:rsidRPr="0098633B" w:rsidRDefault="0098633B" w:rsidP="0098633B">
      <w:pPr>
        <w:pStyle w:val="Heading1"/>
      </w:pPr>
      <w:r>
        <w:lastRenderedPageBreak/>
        <w:t xml:space="preserve">Praktikum 3: </w:t>
      </w:r>
      <w:r w:rsidRPr="0098633B">
        <w:t>Menerapkan Perulangan "for" dan "break-continue"</w:t>
      </w:r>
    </w:p>
    <w:p w14:paraId="16B01510" w14:textId="77777777" w:rsidR="0098633B" w:rsidRDefault="0098633B" w:rsidP="0098633B">
      <w:pPr>
        <w:rPr>
          <w:lang w:val="id-ID"/>
        </w:rPr>
      </w:pPr>
    </w:p>
    <w:p w14:paraId="272584E7" w14:textId="171B7266" w:rsidR="0098633B" w:rsidRDefault="0098633B" w:rsidP="0098633B">
      <w:pPr>
        <w:pStyle w:val="Heading2"/>
        <w:rPr>
          <w:lang w:val="id-ID"/>
        </w:rPr>
      </w:pPr>
      <w:r>
        <w:rPr>
          <w:lang w:val="id-ID"/>
        </w:rPr>
        <w:t>Langkah 1</w:t>
      </w:r>
    </w:p>
    <w:p w14:paraId="14E838DC" w14:textId="1A10DCFE" w:rsidR="0098633B" w:rsidRDefault="0098633B" w:rsidP="0098633B">
      <w:proofErr w:type="spellStart"/>
      <w:r w:rsidRPr="0098633B">
        <w:t>Ketik</w:t>
      </w:r>
      <w:proofErr w:type="spellEnd"/>
      <w:r w:rsidRPr="0098633B">
        <w:t xml:space="preserve"> </w:t>
      </w:r>
      <w:proofErr w:type="spellStart"/>
      <w:r w:rsidRPr="0098633B">
        <w:t>atau</w:t>
      </w:r>
      <w:proofErr w:type="spellEnd"/>
      <w:r w:rsidRPr="0098633B">
        <w:t xml:space="preserve"> </w:t>
      </w:r>
      <w:proofErr w:type="spellStart"/>
      <w:r w:rsidRPr="0098633B">
        <w:t>salin</w:t>
      </w:r>
      <w:proofErr w:type="spellEnd"/>
      <w:r w:rsidRPr="0098633B">
        <w:t xml:space="preserve"> </w:t>
      </w:r>
      <w:proofErr w:type="spellStart"/>
      <w:r w:rsidRPr="0098633B">
        <w:t>kode</w:t>
      </w:r>
      <w:proofErr w:type="spellEnd"/>
      <w:r w:rsidRPr="0098633B">
        <w:t xml:space="preserve"> program </w:t>
      </w:r>
      <w:proofErr w:type="spellStart"/>
      <w:r w:rsidRPr="0098633B">
        <w:t>berikut</w:t>
      </w:r>
      <w:proofErr w:type="spellEnd"/>
      <w:r w:rsidRPr="0098633B">
        <w:t xml:space="preserve"> ke </w:t>
      </w:r>
      <w:proofErr w:type="spellStart"/>
      <w:r w:rsidRPr="0098633B">
        <w:t>dalam</w:t>
      </w:r>
      <w:proofErr w:type="spellEnd"/>
      <w:r w:rsidRPr="0098633B">
        <w:t xml:space="preserve"> </w:t>
      </w:r>
      <w:proofErr w:type="spellStart"/>
      <w:r w:rsidRPr="0098633B">
        <w:t>fungsi</w:t>
      </w:r>
      <w:proofErr w:type="spellEnd"/>
      <w:r w:rsidRPr="0098633B">
        <w:t> main().</w:t>
      </w:r>
    </w:p>
    <w:p w14:paraId="210C7AAE" w14:textId="5F2D88DD" w:rsidR="0098633B" w:rsidRDefault="0098633B" w:rsidP="0098633B">
      <w:pPr>
        <w:rPr>
          <w:lang w:val="id-ID"/>
        </w:rPr>
      </w:pPr>
      <w:r w:rsidRPr="0098633B">
        <w:rPr>
          <w:lang w:val="id-ID"/>
        </w:rPr>
        <w:drawing>
          <wp:inline distT="0" distB="0" distL="0" distR="0" wp14:anchorId="70E8715B" wp14:editId="002A325C">
            <wp:extent cx="4702810" cy="898775"/>
            <wp:effectExtent l="0" t="0" r="2540" b="0"/>
            <wp:docPr id="167800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1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320" cy="9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347E" w14:textId="77777777" w:rsidR="0098633B" w:rsidRDefault="0098633B" w:rsidP="0098633B">
      <w:pPr>
        <w:rPr>
          <w:lang w:val="id-ID"/>
        </w:rPr>
      </w:pPr>
    </w:p>
    <w:p w14:paraId="1627847D" w14:textId="1CA8EF7F" w:rsidR="0098633B" w:rsidRDefault="0098633B" w:rsidP="0098633B">
      <w:pPr>
        <w:pStyle w:val="Heading2"/>
        <w:rPr>
          <w:lang w:val="id-ID"/>
        </w:rPr>
      </w:pPr>
      <w:r>
        <w:rPr>
          <w:lang w:val="id-ID"/>
        </w:rPr>
        <w:t>Langkah 2</w:t>
      </w:r>
    </w:p>
    <w:p w14:paraId="39EABC03" w14:textId="41582C42" w:rsidR="0098633B" w:rsidRDefault="0098633B" w:rsidP="0098633B">
      <w:proofErr w:type="spellStart"/>
      <w:r w:rsidRPr="0098633B">
        <w:t>Silakan</w:t>
      </w:r>
      <w:proofErr w:type="spellEnd"/>
      <w:r w:rsidRPr="0098633B">
        <w:t xml:space="preserve"> coba </w:t>
      </w:r>
      <w:proofErr w:type="spellStart"/>
      <w:r w:rsidRPr="0098633B">
        <w:t>eksekusi</w:t>
      </w:r>
      <w:proofErr w:type="spellEnd"/>
      <w:r w:rsidRPr="0098633B">
        <w:t xml:space="preserve"> (Run) </w:t>
      </w:r>
      <w:proofErr w:type="spellStart"/>
      <w:r w:rsidRPr="0098633B">
        <w:t>kode</w:t>
      </w:r>
      <w:proofErr w:type="spellEnd"/>
      <w:r w:rsidRPr="0098633B">
        <w:t xml:space="preserve"> pada </w:t>
      </w:r>
      <w:proofErr w:type="spellStart"/>
      <w:r w:rsidRPr="0098633B">
        <w:t>langkah</w:t>
      </w:r>
      <w:proofErr w:type="spellEnd"/>
      <w:r w:rsidRPr="0098633B">
        <w:t xml:space="preserve"> 1 </w:t>
      </w:r>
      <w:proofErr w:type="spellStart"/>
      <w:r w:rsidRPr="0098633B">
        <w:t>tersebut</w:t>
      </w:r>
      <w:proofErr w:type="spellEnd"/>
      <w:r w:rsidRPr="0098633B">
        <w:t xml:space="preserve">. Apa yang </w:t>
      </w:r>
      <w:proofErr w:type="spellStart"/>
      <w:r w:rsidRPr="0098633B">
        <w:t>terjadi</w:t>
      </w:r>
      <w:proofErr w:type="spellEnd"/>
      <w:r w:rsidRPr="0098633B">
        <w:t xml:space="preserve">? </w:t>
      </w:r>
      <w:proofErr w:type="spellStart"/>
      <w:r w:rsidRPr="0098633B">
        <w:t>Jelaskan</w:t>
      </w:r>
      <w:proofErr w:type="spellEnd"/>
      <w:r w:rsidRPr="0098633B">
        <w:t xml:space="preserve">! Lalu </w:t>
      </w:r>
      <w:proofErr w:type="spellStart"/>
      <w:r w:rsidRPr="0098633B">
        <w:t>perbaiki</w:t>
      </w:r>
      <w:proofErr w:type="spellEnd"/>
      <w:r w:rsidRPr="0098633B">
        <w:t xml:space="preserve"> </w:t>
      </w:r>
      <w:proofErr w:type="spellStart"/>
      <w:r w:rsidRPr="0098633B">
        <w:t>jika</w:t>
      </w:r>
      <w:proofErr w:type="spellEnd"/>
      <w:r w:rsidRPr="0098633B">
        <w:t xml:space="preserve"> </w:t>
      </w:r>
      <w:proofErr w:type="spellStart"/>
      <w:r w:rsidRPr="0098633B">
        <w:t>terjadi</w:t>
      </w:r>
      <w:proofErr w:type="spellEnd"/>
      <w:r w:rsidRPr="0098633B">
        <w:t xml:space="preserve"> error.</w:t>
      </w:r>
    </w:p>
    <w:p w14:paraId="65FCB900" w14:textId="3DB20573" w:rsidR="0098633B" w:rsidRDefault="00ED0660" w:rsidP="0098633B">
      <w:pPr>
        <w:rPr>
          <w:lang w:val="id-ID"/>
        </w:rPr>
      </w:pPr>
      <w:r w:rsidRPr="00ED0660">
        <w:rPr>
          <w:lang w:val="id-ID"/>
        </w:rPr>
        <w:drawing>
          <wp:inline distT="0" distB="0" distL="0" distR="0" wp14:anchorId="7187E604" wp14:editId="0F7EF1DD">
            <wp:extent cx="4159771" cy="961797"/>
            <wp:effectExtent l="0" t="0" r="0" b="0"/>
            <wp:docPr id="28558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6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5611" cy="9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00CE" w14:textId="599399AB" w:rsidR="00ED0660" w:rsidRDefault="00ED0660" w:rsidP="0098633B">
      <w:pPr>
        <w:rPr>
          <w:lang w:val="id-ID"/>
        </w:rPr>
      </w:pPr>
      <w:r>
        <w:rPr>
          <w:lang w:val="id-ID"/>
        </w:rPr>
        <w:t>Terjadi error dikarenakan index tidak diberikan tipe data dan tidak dilakukan increment sehingga akan menyebabkan infinite loop. Sehingga perlu dimodifikasi demikian;</w:t>
      </w:r>
    </w:p>
    <w:p w14:paraId="164F2F27" w14:textId="5A34E6FD" w:rsidR="00ED0660" w:rsidRDefault="00ED0660" w:rsidP="0098633B">
      <w:pPr>
        <w:rPr>
          <w:lang w:val="id-ID"/>
        </w:rPr>
      </w:pPr>
      <w:r w:rsidRPr="00ED0660">
        <w:rPr>
          <w:lang w:val="id-ID"/>
        </w:rPr>
        <w:drawing>
          <wp:inline distT="0" distB="0" distL="0" distR="0" wp14:anchorId="3A8E5293" wp14:editId="2E895171">
            <wp:extent cx="4773397" cy="882650"/>
            <wp:effectExtent l="0" t="0" r="8255" b="0"/>
            <wp:docPr id="109458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899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9278" cy="8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0BC" w14:textId="1C428542" w:rsidR="00ED0660" w:rsidRDefault="00ED0660" w:rsidP="0098633B">
      <w:pPr>
        <w:rPr>
          <w:lang w:val="id-ID"/>
        </w:rPr>
      </w:pPr>
      <w:r>
        <w:rPr>
          <w:lang w:val="id-ID"/>
        </w:rPr>
        <w:t>Output:</w:t>
      </w:r>
      <w:r>
        <w:rPr>
          <w:lang w:val="id-ID"/>
        </w:rPr>
        <w:br/>
      </w:r>
      <w:r>
        <w:rPr>
          <w:noProof/>
          <w14:ligatures w14:val="standardContextual"/>
        </w:rPr>
        <w:drawing>
          <wp:inline distT="0" distB="0" distL="0" distR="0" wp14:anchorId="3EFF0872" wp14:editId="2FBA7917">
            <wp:extent cx="5731510" cy="2735580"/>
            <wp:effectExtent l="0" t="0" r="2540" b="7620"/>
            <wp:docPr id="195447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9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A430" w14:textId="77777777" w:rsidR="00ED0660" w:rsidRDefault="00ED0660" w:rsidP="0098633B">
      <w:pPr>
        <w:rPr>
          <w:lang w:val="id-ID"/>
        </w:rPr>
      </w:pPr>
    </w:p>
    <w:p w14:paraId="5AB81D85" w14:textId="77777777" w:rsidR="00ED0660" w:rsidRDefault="00ED0660" w:rsidP="0098633B">
      <w:pPr>
        <w:rPr>
          <w:lang w:val="id-ID"/>
        </w:rPr>
      </w:pPr>
    </w:p>
    <w:p w14:paraId="1F529551" w14:textId="77777777" w:rsidR="00ED0660" w:rsidRDefault="00ED0660" w:rsidP="0098633B">
      <w:pPr>
        <w:rPr>
          <w:lang w:val="id-ID"/>
        </w:rPr>
      </w:pPr>
    </w:p>
    <w:p w14:paraId="60522DC0" w14:textId="77777777" w:rsidR="00ED0660" w:rsidRDefault="00ED0660" w:rsidP="0098633B">
      <w:pPr>
        <w:rPr>
          <w:lang w:val="id-ID"/>
        </w:rPr>
      </w:pPr>
    </w:p>
    <w:p w14:paraId="05CB6855" w14:textId="77777777" w:rsidR="00ED0660" w:rsidRDefault="00ED0660" w:rsidP="0098633B">
      <w:pPr>
        <w:rPr>
          <w:lang w:val="id-ID"/>
        </w:rPr>
      </w:pPr>
    </w:p>
    <w:p w14:paraId="0B636200" w14:textId="77777777" w:rsidR="00ED0660" w:rsidRDefault="00ED0660" w:rsidP="0098633B">
      <w:pPr>
        <w:rPr>
          <w:lang w:val="id-ID"/>
        </w:rPr>
      </w:pPr>
    </w:p>
    <w:p w14:paraId="71CD865A" w14:textId="734042C3" w:rsidR="00ED0660" w:rsidRDefault="00ED0660" w:rsidP="0098633B">
      <w:pPr>
        <w:rPr>
          <w:lang w:val="id-ID"/>
        </w:rPr>
      </w:pPr>
    </w:p>
    <w:p w14:paraId="58917ACB" w14:textId="5627869D" w:rsidR="00ED0660" w:rsidRDefault="00ED0660" w:rsidP="00ED0660">
      <w:pPr>
        <w:pStyle w:val="Heading2"/>
        <w:rPr>
          <w:lang w:val="id-ID"/>
        </w:rPr>
      </w:pPr>
      <w:r>
        <w:rPr>
          <w:lang w:val="id-ID"/>
        </w:rPr>
        <w:lastRenderedPageBreak/>
        <w:t>Langkah 3</w:t>
      </w:r>
    </w:p>
    <w:p w14:paraId="2DF41282" w14:textId="5E51F36B" w:rsidR="00ED0660" w:rsidRDefault="00ED0660" w:rsidP="00ED0660">
      <w:proofErr w:type="spellStart"/>
      <w:r w:rsidRPr="00ED0660">
        <w:t>Tambahkan</w:t>
      </w:r>
      <w:proofErr w:type="spellEnd"/>
      <w:r w:rsidRPr="00ED0660">
        <w:t xml:space="preserve"> </w:t>
      </w:r>
      <w:proofErr w:type="spellStart"/>
      <w:r w:rsidRPr="00ED0660">
        <w:t>kode</w:t>
      </w:r>
      <w:proofErr w:type="spellEnd"/>
      <w:r w:rsidRPr="00ED0660">
        <w:t xml:space="preserve"> program </w:t>
      </w:r>
      <w:proofErr w:type="spellStart"/>
      <w:r w:rsidRPr="00ED0660">
        <w:t>berikut</w:t>
      </w:r>
      <w:proofErr w:type="spellEnd"/>
      <w:r w:rsidRPr="00ED0660">
        <w:t xml:space="preserve"> di </w:t>
      </w:r>
      <w:proofErr w:type="spellStart"/>
      <w:r w:rsidRPr="00ED0660">
        <w:t>dalam</w:t>
      </w:r>
      <w:proofErr w:type="spellEnd"/>
      <w:r w:rsidRPr="00ED0660">
        <w:t> </w:t>
      </w:r>
      <w:r w:rsidRPr="00ED0660">
        <w:rPr>
          <w:i/>
          <w:iCs/>
        </w:rPr>
        <w:t>for-loop</w:t>
      </w:r>
      <w:r w:rsidRPr="00ED0660">
        <w:t xml:space="preserve">, </w:t>
      </w:r>
      <w:proofErr w:type="spellStart"/>
      <w:r w:rsidRPr="00ED0660">
        <w:t>lalu</w:t>
      </w:r>
      <w:proofErr w:type="spellEnd"/>
      <w:r w:rsidRPr="00ED0660">
        <w:t xml:space="preserve"> coba </w:t>
      </w:r>
      <w:proofErr w:type="spellStart"/>
      <w:r w:rsidRPr="00ED0660">
        <w:t>eksekusi</w:t>
      </w:r>
      <w:proofErr w:type="spellEnd"/>
      <w:r w:rsidRPr="00ED0660">
        <w:t xml:space="preserve"> (Run) </w:t>
      </w:r>
      <w:proofErr w:type="spellStart"/>
      <w:r w:rsidRPr="00ED0660">
        <w:t>kode</w:t>
      </w:r>
      <w:proofErr w:type="spellEnd"/>
      <w:r w:rsidRPr="00ED0660">
        <w:t xml:space="preserve"> Anda.</w:t>
      </w:r>
    </w:p>
    <w:p w14:paraId="347392A6" w14:textId="4CE8B5D4" w:rsidR="00ED0660" w:rsidRDefault="00ED0660" w:rsidP="00ED0660">
      <w:pPr>
        <w:rPr>
          <w:lang w:val="id-ID"/>
        </w:rPr>
      </w:pPr>
      <w:r w:rsidRPr="00ED0660">
        <w:rPr>
          <w:lang w:val="id-ID"/>
        </w:rPr>
        <w:drawing>
          <wp:inline distT="0" distB="0" distL="0" distR="0" wp14:anchorId="1694530B" wp14:editId="20A8D5C0">
            <wp:extent cx="5731510" cy="1713865"/>
            <wp:effectExtent l="0" t="0" r="2540" b="635"/>
            <wp:docPr id="59666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97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B94F" w14:textId="77777777" w:rsidR="00ED0660" w:rsidRDefault="00ED0660" w:rsidP="00ED0660">
      <w:pPr>
        <w:rPr>
          <w:lang w:val="id-ID"/>
        </w:rPr>
      </w:pPr>
    </w:p>
    <w:p w14:paraId="0D717C3A" w14:textId="0B3B1192" w:rsidR="00ED0660" w:rsidRDefault="00F57219" w:rsidP="00F57219">
      <w:r w:rsidRPr="00F57219">
        <w:t xml:space="preserve">Apa yang </w:t>
      </w:r>
      <w:proofErr w:type="spellStart"/>
      <w:r w:rsidRPr="00F57219">
        <w:t>terjadi</w:t>
      </w:r>
      <w:proofErr w:type="spellEnd"/>
      <w:r w:rsidRPr="00F57219">
        <w:t xml:space="preserve"> ? Jika </w:t>
      </w:r>
      <w:proofErr w:type="spellStart"/>
      <w:r w:rsidRPr="00F57219">
        <w:t>terjadi</w:t>
      </w:r>
      <w:proofErr w:type="spellEnd"/>
      <w:r w:rsidRPr="00F57219">
        <w:t xml:space="preserve"> error, </w:t>
      </w:r>
      <w:proofErr w:type="spellStart"/>
      <w:r w:rsidRPr="00F57219">
        <w:t>silakan</w:t>
      </w:r>
      <w:proofErr w:type="spellEnd"/>
      <w:r w:rsidRPr="00F57219">
        <w:t xml:space="preserve"> </w:t>
      </w:r>
      <w:proofErr w:type="spellStart"/>
      <w:r w:rsidRPr="00F57219">
        <w:t>perbaiki</w:t>
      </w:r>
      <w:proofErr w:type="spellEnd"/>
      <w:r w:rsidRPr="00F57219">
        <w:t xml:space="preserve"> </w:t>
      </w:r>
      <w:proofErr w:type="spellStart"/>
      <w:r w:rsidRPr="00F57219">
        <w:t>namun</w:t>
      </w:r>
      <w:proofErr w:type="spellEnd"/>
      <w:r w:rsidRPr="00F57219">
        <w:t xml:space="preserve"> </w:t>
      </w:r>
      <w:proofErr w:type="spellStart"/>
      <w:r w:rsidRPr="00F57219">
        <w:t>tetap</w:t>
      </w:r>
      <w:proofErr w:type="spellEnd"/>
      <w:r>
        <w:t xml:space="preserve"> </w:t>
      </w:r>
      <w:proofErr w:type="spellStart"/>
      <w:r w:rsidRPr="00F57219">
        <w:t>menggunakan</w:t>
      </w:r>
      <w:proofErr w:type="spellEnd"/>
      <w:r>
        <w:t xml:space="preserve"> </w:t>
      </w:r>
      <w:r w:rsidRPr="00F57219">
        <w:rPr>
          <w:i/>
          <w:iCs/>
        </w:rPr>
        <w:t>for </w:t>
      </w:r>
      <w:r w:rsidRPr="00F57219">
        <w:t>dan </w:t>
      </w:r>
      <w:r w:rsidRPr="00F57219">
        <w:rPr>
          <w:i/>
          <w:iCs/>
        </w:rPr>
        <w:t>break-continue</w:t>
      </w:r>
      <w:r w:rsidRPr="00F57219">
        <w:t>.</w:t>
      </w:r>
    </w:p>
    <w:p w14:paraId="366A418C" w14:textId="77777777" w:rsidR="00F57219" w:rsidRDefault="00F57219" w:rsidP="00F57219">
      <w:pPr>
        <w:rPr>
          <w:lang w:val="id-ID"/>
        </w:rPr>
      </w:pPr>
    </w:p>
    <w:p w14:paraId="50C6125D" w14:textId="5A5E39D1" w:rsidR="00ED0660" w:rsidRDefault="00ED0660" w:rsidP="00ED0660">
      <w:pPr>
        <w:rPr>
          <w:lang w:val="id-ID"/>
        </w:rPr>
      </w:pPr>
      <w:r w:rsidRPr="00ED0660">
        <w:rPr>
          <w:lang w:val="id-ID"/>
        </w:rPr>
        <w:drawing>
          <wp:inline distT="0" distB="0" distL="0" distR="0" wp14:anchorId="6BDCF42B" wp14:editId="39E1FB6E">
            <wp:extent cx="5731510" cy="763905"/>
            <wp:effectExtent l="0" t="0" r="2540" b="0"/>
            <wp:docPr id="1833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42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4F79" w14:textId="65170EF4" w:rsidR="00ED0660" w:rsidRDefault="00ED0660" w:rsidP="00ED0660">
      <w:pPr>
        <w:rPr>
          <w:i/>
          <w:iCs/>
          <w:lang w:val="id-ID"/>
        </w:rPr>
      </w:pPr>
      <w:r>
        <w:rPr>
          <w:lang w:val="id-ID"/>
        </w:rPr>
        <w:t xml:space="preserve">Tidak ada output apapun karena </w:t>
      </w:r>
      <w:r w:rsidR="00F57219">
        <w:rPr>
          <w:lang w:val="id-ID"/>
        </w:rPr>
        <w:t xml:space="preserve">line print() di-skip ketika index lebih dari 1 pada line </w:t>
      </w:r>
      <w:r w:rsidR="00F57219">
        <w:rPr>
          <w:i/>
          <w:iCs/>
          <w:lang w:val="id-ID"/>
        </w:rPr>
        <w:t>if-else</w:t>
      </w:r>
    </w:p>
    <w:p w14:paraId="2357141A" w14:textId="77777777" w:rsidR="00F57219" w:rsidRDefault="00F57219" w:rsidP="00ED0660">
      <w:pPr>
        <w:rPr>
          <w:i/>
          <w:iCs/>
          <w:lang w:val="id-ID"/>
        </w:rPr>
      </w:pPr>
    </w:p>
    <w:p w14:paraId="5F25F629" w14:textId="4F28A118" w:rsidR="00F57219" w:rsidRDefault="00F57219" w:rsidP="00F57219">
      <w:pPr>
        <w:pStyle w:val="Heading1"/>
      </w:pPr>
      <w:r>
        <w:t>Tugas Praktikum</w:t>
      </w:r>
    </w:p>
    <w:p w14:paraId="396B3632" w14:textId="77777777" w:rsidR="00F57219" w:rsidRDefault="00F57219" w:rsidP="00F57219">
      <w:pPr>
        <w:rPr>
          <w:lang w:val="id-ID"/>
        </w:rPr>
      </w:pPr>
      <w:r w:rsidRPr="00F57219">
        <w:rPr>
          <w:lang w:val="id-ID"/>
        </w:rPr>
        <w:t>Buatlah sebuah program yang dapat menampilkan bilangan prima dari angka 0 sampai 201 menggunakan Dart. Ketika bilangan prima ditemukan, maka tampilkan nama lengkap dan NIM Anda.</w:t>
      </w:r>
    </w:p>
    <w:p w14:paraId="627C1156" w14:textId="77777777" w:rsidR="00F57219" w:rsidRDefault="00F57219" w:rsidP="00F57219">
      <w:pPr>
        <w:rPr>
          <w:lang w:val="id-ID"/>
        </w:rPr>
      </w:pPr>
    </w:p>
    <w:p w14:paraId="65E2FA72" w14:textId="39B1D65E" w:rsidR="00F57219" w:rsidRDefault="00F57219" w:rsidP="00F57219">
      <w:pPr>
        <w:rPr>
          <w:lang w:val="id-ID"/>
        </w:rPr>
      </w:pPr>
      <w:r>
        <w:rPr>
          <w:lang w:val="id-ID"/>
        </w:rPr>
        <w:t>Code:</w:t>
      </w:r>
    </w:p>
    <w:p w14:paraId="328AF1D0" w14:textId="14C64613" w:rsidR="00F57219" w:rsidRDefault="00E36400" w:rsidP="00F57219">
      <w:pPr>
        <w:rPr>
          <w:lang w:val="id-ID"/>
        </w:rPr>
      </w:pPr>
      <w:r w:rsidRPr="00E36400">
        <w:rPr>
          <w:lang w:val="id-ID"/>
        </w:rPr>
        <w:drawing>
          <wp:inline distT="0" distB="0" distL="0" distR="0" wp14:anchorId="157AF429" wp14:editId="2DFB2A8F">
            <wp:extent cx="3310128" cy="3448050"/>
            <wp:effectExtent l="0" t="0" r="5080" b="0"/>
            <wp:docPr id="8390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8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540" cy="34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3BC" w14:textId="77777777" w:rsidR="00E36400" w:rsidRDefault="00E36400" w:rsidP="00F57219">
      <w:pPr>
        <w:rPr>
          <w:lang w:val="id-ID"/>
        </w:rPr>
      </w:pPr>
    </w:p>
    <w:p w14:paraId="6A144AED" w14:textId="77777777" w:rsidR="00E36400" w:rsidRDefault="00E36400" w:rsidP="00F57219">
      <w:pPr>
        <w:rPr>
          <w:lang w:val="id-ID"/>
        </w:rPr>
      </w:pPr>
    </w:p>
    <w:p w14:paraId="2617B53B" w14:textId="1FAF3C22" w:rsidR="00E36400" w:rsidRDefault="00E36400" w:rsidP="00F57219">
      <w:pPr>
        <w:rPr>
          <w:lang w:val="id-ID"/>
        </w:rPr>
      </w:pPr>
      <w:r>
        <w:rPr>
          <w:lang w:val="id-ID"/>
        </w:rPr>
        <w:lastRenderedPageBreak/>
        <w:t>Output:</w:t>
      </w:r>
    </w:p>
    <w:p w14:paraId="1D619B3E" w14:textId="3764B339" w:rsidR="00E36400" w:rsidRPr="00F57219" w:rsidRDefault="00E36400" w:rsidP="00F57219">
      <w:pPr>
        <w:rPr>
          <w:lang w:val="id-ID"/>
        </w:rPr>
      </w:pPr>
      <w:r w:rsidRPr="00E36400">
        <w:rPr>
          <w:lang w:val="id-ID"/>
        </w:rPr>
        <w:drawing>
          <wp:inline distT="0" distB="0" distL="0" distR="0" wp14:anchorId="2D3C6999" wp14:editId="6B7E0257">
            <wp:extent cx="5731510" cy="1200785"/>
            <wp:effectExtent l="0" t="0" r="2540" b="0"/>
            <wp:docPr id="66647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753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108E" w14:textId="77777777" w:rsidR="00F57219" w:rsidRPr="00F57219" w:rsidRDefault="00F57219" w:rsidP="00F57219">
      <w:pPr>
        <w:rPr>
          <w:lang w:val="id-ID"/>
        </w:rPr>
      </w:pPr>
    </w:p>
    <w:p w14:paraId="2D46866B" w14:textId="77777777" w:rsidR="00F57219" w:rsidRDefault="00F57219" w:rsidP="00ED0660">
      <w:pPr>
        <w:rPr>
          <w:lang w:val="id-ID"/>
        </w:rPr>
      </w:pPr>
    </w:p>
    <w:p w14:paraId="54B630D7" w14:textId="77777777" w:rsidR="00F57219" w:rsidRPr="00F57219" w:rsidRDefault="00F57219" w:rsidP="00ED0660">
      <w:pPr>
        <w:rPr>
          <w:lang w:val="id-ID"/>
        </w:rPr>
      </w:pPr>
    </w:p>
    <w:sectPr w:rsidR="00F57219" w:rsidRPr="00F5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051"/>
    <w:multiLevelType w:val="multilevel"/>
    <w:tmpl w:val="584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C0E83"/>
    <w:multiLevelType w:val="multilevel"/>
    <w:tmpl w:val="DFFC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587280">
    <w:abstractNumId w:val="1"/>
  </w:num>
  <w:num w:numId="2" w16cid:durableId="23188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68"/>
    <w:rsid w:val="000B43C7"/>
    <w:rsid w:val="000C4588"/>
    <w:rsid w:val="00413B08"/>
    <w:rsid w:val="006B6E94"/>
    <w:rsid w:val="007976F5"/>
    <w:rsid w:val="00797B68"/>
    <w:rsid w:val="00834CC2"/>
    <w:rsid w:val="00891DCC"/>
    <w:rsid w:val="008A39AE"/>
    <w:rsid w:val="00963F68"/>
    <w:rsid w:val="0098633B"/>
    <w:rsid w:val="00A50C6A"/>
    <w:rsid w:val="00A955D8"/>
    <w:rsid w:val="00C10B11"/>
    <w:rsid w:val="00E36400"/>
    <w:rsid w:val="00ED0660"/>
    <w:rsid w:val="00F468FC"/>
    <w:rsid w:val="00F5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A9A1"/>
  <w15:chartTrackingRefBased/>
  <w15:docId w15:val="{AC055449-4B54-416A-A9E5-126D184A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C2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aliases w:val="Praktikum"/>
    <w:basedOn w:val="Normal"/>
    <w:next w:val="Normal"/>
    <w:link w:val="Heading1Char"/>
    <w:uiPriority w:val="9"/>
    <w:qFormat/>
    <w:rsid w:val="007976F5"/>
    <w:pPr>
      <w:outlineLvl w:val="0"/>
    </w:pPr>
    <w:rPr>
      <w:b/>
      <w:bCs/>
      <w:sz w:val="28"/>
      <w:szCs w:val="28"/>
      <w:lang w:val="id-ID"/>
    </w:rPr>
  </w:style>
  <w:style w:type="paragraph" w:styleId="Heading2">
    <w:name w:val="heading 2"/>
    <w:aliases w:val="Langkah"/>
    <w:basedOn w:val="Normal"/>
    <w:next w:val="Normal"/>
    <w:link w:val="Heading2Char"/>
    <w:uiPriority w:val="9"/>
    <w:unhideWhenUsed/>
    <w:qFormat/>
    <w:rsid w:val="007976F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aktikum Char"/>
    <w:basedOn w:val="DefaultParagraphFont"/>
    <w:link w:val="Heading1"/>
    <w:uiPriority w:val="9"/>
    <w:rsid w:val="007976F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aliases w:val="Langkah Char"/>
    <w:basedOn w:val="DefaultParagraphFont"/>
    <w:link w:val="Heading2"/>
    <w:uiPriority w:val="9"/>
    <w:rsid w:val="007976F5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\Documents\Custom%20Office%20Templates\template%20lapra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laprak.dotx</Template>
  <TotalTime>1105</TotalTime>
  <Pages>7</Pages>
  <Words>286</Words>
  <Characters>1751</Characters>
  <Application>Microsoft Office Word</Application>
  <DocSecurity>0</DocSecurity>
  <Lines>72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</dc:creator>
  <cp:keywords/>
  <dc:description/>
  <cp:lastModifiedBy>Rocky Alessandro</cp:lastModifiedBy>
  <cp:revision>2</cp:revision>
  <dcterms:created xsi:type="dcterms:W3CDTF">2025-09-03T04:16:00Z</dcterms:created>
  <dcterms:modified xsi:type="dcterms:W3CDTF">2025-09-03T23:09:00Z</dcterms:modified>
</cp:coreProperties>
</file>